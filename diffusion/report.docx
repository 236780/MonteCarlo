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4D1" w:rsidRPr="00922536" w:rsidRDefault="000504D1" w:rsidP="0000671C">
      <w:pPr>
        <w:pStyle w:val="Tytu"/>
        <w:rPr>
          <w:rFonts w:ascii="Arial Nova Light" w:eastAsia="DengXian Light" w:hAnsi="Arial Nova Light"/>
          <w:b w:val="0"/>
          <w:bCs w:val="0"/>
        </w:rPr>
      </w:pPr>
      <w:r w:rsidRPr="00922536">
        <w:rPr>
          <w:rFonts w:ascii="Arial Nova Light" w:eastAsia="DengXian Light" w:hAnsi="Arial Nova Light"/>
          <w:b w:val="0"/>
          <w:bCs w:val="0"/>
        </w:rPr>
        <w:t>Symulacje Monte Carlo: Dyfuzja 3D</w:t>
      </w:r>
      <w:bookmarkStart w:id="0" w:name="_GoBack"/>
      <w:bookmarkEnd w:id="0"/>
    </w:p>
    <w:p w:rsidR="000504D1" w:rsidRDefault="000504D1" w:rsidP="0000671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2929</wp:posOffset>
            </wp:positionV>
            <wp:extent cx="6645600" cy="3916800"/>
            <wp:effectExtent l="0" t="0" r="3175" b="7620"/>
            <wp:wrapTopAndBottom/>
            <wp:docPr id="1" name="Obraz 1" descr="Wykres zależności D(t) dla różnych koncentra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_M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475" w:rsidRPr="00BD5475" w:rsidRDefault="00BD5475" w:rsidP="0000671C"/>
    <w:p w:rsidR="00BD5475" w:rsidRPr="00BD5475" w:rsidRDefault="00BD5475" w:rsidP="0000671C"/>
    <w:p w:rsidR="00BD5475" w:rsidRPr="0000671C" w:rsidRDefault="00BD5D51" w:rsidP="0000671C">
      <w:r w:rsidRPr="00BD5D51">
        <w:rPr>
          <w:sz w:val="22"/>
          <w:szCs w:val="22"/>
        </w:rPr>
        <w:t>Parametry</w:t>
      </w:r>
      <w:r w:rsidR="00BD5475" w:rsidRPr="0000671C">
        <w:t>:</w:t>
      </w:r>
    </w:p>
    <w:p w:rsidR="00BD5475" w:rsidRPr="0000671C" w:rsidRDefault="00BD5475" w:rsidP="0000671C">
      <w:pPr>
        <w:pStyle w:val="Akapitzlist"/>
        <w:numPr>
          <w:ilvl w:val="0"/>
          <w:numId w:val="14"/>
        </w:numPr>
        <w:jc w:val="left"/>
      </w:pPr>
      <w:r w:rsidRPr="0000671C">
        <w:t xml:space="preserve">rozmiar pudełka </w:t>
      </w:r>
      <m:oMath>
        <m:r>
          <w:rPr>
            <w:rFonts w:ascii="Cambria Math" w:hAnsi="Cambria Math"/>
          </w:rPr>
          <m:t>L=20</m:t>
        </m:r>
      </m:oMath>
    </w:p>
    <w:p w:rsidR="00BD5475" w:rsidRPr="0000671C" w:rsidRDefault="0000671C" w:rsidP="0000671C">
      <w:pPr>
        <w:pStyle w:val="Akapitzlist"/>
        <w:numPr>
          <w:ilvl w:val="0"/>
          <w:numId w:val="14"/>
        </w:numPr>
        <w:jc w:val="left"/>
      </w:pPr>
      <w:r w:rsidRPr="0000671C">
        <w:t xml:space="preserve">liczba kroków </w:t>
      </w:r>
      <m:oMath>
        <m:r>
          <w:rPr>
            <w:rFonts w:ascii="Cambria Math" w:hAnsi="Cambria Math"/>
          </w:rPr>
          <m:t>MCS=70</m:t>
        </m:r>
      </m:oMath>
    </w:p>
    <w:p w:rsidR="0000671C" w:rsidRDefault="0000671C" w:rsidP="0000671C">
      <w:pPr>
        <w:pStyle w:val="Akapitzlist"/>
        <w:numPr>
          <w:ilvl w:val="0"/>
          <w:numId w:val="14"/>
        </w:numPr>
        <w:jc w:val="left"/>
      </w:pPr>
      <w:r w:rsidRPr="0000671C">
        <w:t>liczba niezależnych symulacji</w:t>
      </w:r>
      <w:r w:rsidR="00B949DB">
        <w:t xml:space="preserve"> </w:t>
      </w:r>
      <w:r w:rsidRPr="0000671C">
        <w:t>zależna od liczby atomów</w:t>
      </w:r>
      <w:r w:rsidR="00B949D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=20000/N</m:t>
        </m:r>
      </m:oMath>
      <w:r w:rsidR="00B949DB">
        <w:t>)</w:t>
      </w:r>
    </w:p>
    <w:p w:rsidR="00B949DB" w:rsidRDefault="00B949DB" w:rsidP="00B949DB">
      <w:pPr>
        <w:jc w:val="left"/>
      </w:pPr>
    </w:p>
    <w:p w:rsidR="00B949DB" w:rsidRDefault="00BD5D51" w:rsidP="00B949DB">
      <w:pPr>
        <w:jc w:val="left"/>
      </w:pPr>
      <w:r w:rsidRPr="00BD5D51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13835" cy="3930650"/>
            <wp:effectExtent l="0" t="0" r="571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_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9DB" w:rsidRPr="00BD5D51">
        <w:rPr>
          <w:sz w:val="22"/>
          <w:szCs w:val="22"/>
        </w:rPr>
        <w:t>Obliczone współczynniki dyfuzji</w:t>
      </w:r>
      <w:r>
        <w:t>:</w:t>
      </w:r>
    </w:p>
    <w:p w:rsidR="00BD5D51" w:rsidRPr="0000671C" w:rsidRDefault="00BD5D51" w:rsidP="00B949DB">
      <w:pPr>
        <w:jc w:val="left"/>
      </w:pPr>
    </w:p>
    <w:tbl>
      <w:tblPr>
        <w:tblStyle w:val="booktabs"/>
        <w:tblW w:w="3588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73"/>
        <w:gridCol w:w="1103"/>
        <w:gridCol w:w="1051"/>
      </w:tblGrid>
      <w:tr w:rsidR="0000671C" w:rsidTr="00BD5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tcW w:w="661" w:type="dxa"/>
            <w:tcBorders>
              <w:bottom w:val="none" w:sz="0" w:space="0" w:color="auto"/>
            </w:tcBorders>
            <w:vAlign w:val="center"/>
          </w:tcPr>
          <w:p w:rsidR="0000671C" w:rsidRPr="0000671C" w:rsidRDefault="0000671C" w:rsidP="00BD5D51">
            <w:pPr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773" w:type="dxa"/>
            <w:tcBorders>
              <w:bottom w:val="none" w:sz="0" w:space="0" w:color="auto"/>
            </w:tcBorders>
            <w:vAlign w:val="center"/>
          </w:tcPr>
          <w:p w:rsidR="0000671C" w:rsidRPr="0000671C" w:rsidRDefault="0000671C" w:rsidP="00BD5D51">
            <w:pPr>
              <w:jc w:val="left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13" w:type="dxa"/>
            <w:tcBorders>
              <w:bottom w:val="none" w:sz="0" w:space="0" w:color="auto"/>
            </w:tcBorders>
            <w:vAlign w:val="center"/>
          </w:tcPr>
          <w:p w:rsidR="0000671C" w:rsidRPr="0000671C" w:rsidRDefault="0000671C" w:rsidP="00BD5D51">
            <w:pPr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041" w:type="dxa"/>
            <w:tcBorders>
              <w:bottom w:val="none" w:sz="0" w:space="0" w:color="auto"/>
            </w:tcBorders>
            <w:vAlign w:val="center"/>
          </w:tcPr>
          <w:p w:rsidR="0000671C" w:rsidRPr="0000671C" w:rsidRDefault="0000671C" w:rsidP="00BD5D51">
            <w:pPr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BD5D51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1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20000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0.000125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0.169726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1000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20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0.125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0.146013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2000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10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0.250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0.123302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3000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6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0.375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0.099928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4000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5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0.500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0.078053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5000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4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0.625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0.055812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6000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3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0.750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0.036308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7000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2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0.875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0.017721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7500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2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0.938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0.008584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7800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2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0.975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0.003358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7900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2</w:t>
            </w:r>
          </w:p>
        </w:tc>
        <w:tc>
          <w:tcPr>
            <w:tcW w:w="1113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0.988</w:t>
            </w:r>
          </w:p>
        </w:tc>
        <w:tc>
          <w:tcPr>
            <w:tcW w:w="1041" w:type="dxa"/>
            <w:vAlign w:val="center"/>
          </w:tcPr>
          <w:p w:rsidR="00B949DB" w:rsidRPr="00517093" w:rsidRDefault="00B949DB" w:rsidP="00BD5D51">
            <w:pPr>
              <w:jc w:val="left"/>
            </w:pPr>
            <w:r w:rsidRPr="00517093">
              <w:t>0.001656</w:t>
            </w:r>
          </w:p>
        </w:tc>
      </w:tr>
      <w:tr w:rsidR="00B949DB" w:rsidTr="00BD5D51">
        <w:trPr>
          <w:trHeight w:val="343"/>
        </w:trPr>
        <w:tc>
          <w:tcPr>
            <w:tcW w:w="661" w:type="dxa"/>
            <w:vAlign w:val="center"/>
          </w:tcPr>
          <w:p w:rsidR="00B949DB" w:rsidRDefault="00B949DB" w:rsidP="00BD5D51">
            <w:pPr>
              <w:jc w:val="left"/>
            </w:pPr>
            <w:r>
              <w:t>7990</w:t>
            </w:r>
          </w:p>
        </w:tc>
        <w:tc>
          <w:tcPr>
            <w:tcW w:w="773" w:type="dxa"/>
            <w:vAlign w:val="center"/>
          </w:tcPr>
          <w:p w:rsidR="00B949DB" w:rsidRDefault="00B949DB" w:rsidP="00BD5D51">
            <w:pPr>
              <w:jc w:val="center"/>
            </w:pPr>
            <w:r>
              <w:t>2</w:t>
            </w:r>
          </w:p>
        </w:tc>
        <w:tc>
          <w:tcPr>
            <w:tcW w:w="1113" w:type="dxa"/>
            <w:vAlign w:val="center"/>
          </w:tcPr>
          <w:p w:rsidR="00B949DB" w:rsidRDefault="00B949DB" w:rsidP="00BD5D51">
            <w:pPr>
              <w:jc w:val="left"/>
            </w:pPr>
            <w:r w:rsidRPr="00517093">
              <w:t>0.999</w:t>
            </w:r>
          </w:p>
        </w:tc>
        <w:tc>
          <w:tcPr>
            <w:tcW w:w="1041" w:type="dxa"/>
            <w:vAlign w:val="center"/>
          </w:tcPr>
          <w:p w:rsidR="00B949DB" w:rsidRDefault="00B949DB" w:rsidP="00BD5D51">
            <w:pPr>
              <w:jc w:val="left"/>
            </w:pPr>
            <w:r w:rsidRPr="00517093">
              <w:t>0.000156</w:t>
            </w:r>
          </w:p>
        </w:tc>
      </w:tr>
    </w:tbl>
    <w:p w:rsidR="0000671C" w:rsidRDefault="0000671C" w:rsidP="0000671C"/>
    <w:p w:rsidR="00BD5D51" w:rsidRDefault="00BD5D51">
      <w:pPr>
        <w:tabs>
          <w:tab w:val="clear" w:pos="4536"/>
          <w:tab w:val="clear" w:pos="9072"/>
        </w:tabs>
        <w:jc w:val="left"/>
      </w:pPr>
      <w:r>
        <w:br w:type="page"/>
      </w:r>
    </w:p>
    <w:p w:rsidR="00BD5D51" w:rsidRPr="00BD5D51" w:rsidRDefault="00BD5D51" w:rsidP="00BD5D51">
      <w:pPr>
        <w:tabs>
          <w:tab w:val="clear" w:pos="4536"/>
          <w:tab w:val="clear" w:pos="9072"/>
        </w:tabs>
        <w:jc w:val="left"/>
        <w:rPr>
          <w:sz w:val="22"/>
          <w:szCs w:val="22"/>
        </w:rPr>
      </w:pPr>
      <w:r w:rsidRPr="00BD5D51">
        <w:rPr>
          <w:sz w:val="22"/>
          <w:szCs w:val="22"/>
        </w:rPr>
        <w:lastRenderedPageBreak/>
        <w:t>Kod programu</w:t>
      </w:r>
    </w:p>
    <w:p w:rsidR="00BD5D51" w:rsidRDefault="006C25C6" w:rsidP="00BD5D51">
      <w:pPr>
        <w:rPr>
          <w:rFonts w:eastAsia="Times New Roman"/>
          <w:lang w:eastAsia="pl-PL"/>
        </w:rPr>
      </w:pPr>
      <w:r w:rsidRPr="006C25C6">
        <w:rPr>
          <w:rFonts w:eastAsia="Times New Roman"/>
          <w:lang w:eastAsia="pl-PL"/>
        </w:rPr>
        <w:t>(Napisany w j</w:t>
      </w:r>
      <w:r>
        <w:rPr>
          <w:rFonts w:eastAsia="Times New Roman"/>
          <w:lang w:eastAsia="pl-PL"/>
        </w:rPr>
        <w:t xml:space="preserve">ęzyku </w:t>
      </w:r>
      <w:proofErr w:type="spellStart"/>
      <w:r>
        <w:rPr>
          <w:rFonts w:eastAsia="Times New Roman"/>
          <w:lang w:eastAsia="pl-PL"/>
        </w:rPr>
        <w:t>Python</w:t>
      </w:r>
      <w:proofErr w:type="spellEnd"/>
      <w:r>
        <w:rPr>
          <w:rFonts w:eastAsia="Times New Roman"/>
          <w:lang w:eastAsia="pl-PL"/>
        </w:rPr>
        <w:t xml:space="preserve">, z użyciem biblioteki </w:t>
      </w:r>
      <w:proofErr w:type="spellStart"/>
      <w:r>
        <w:rPr>
          <w:rFonts w:eastAsia="Times New Roman"/>
          <w:lang w:eastAsia="pl-PL"/>
        </w:rPr>
        <w:t>NumPy</w:t>
      </w:r>
      <w:proofErr w:type="spellEnd"/>
      <w:r>
        <w:rPr>
          <w:rFonts w:eastAsia="Times New Roman"/>
          <w:lang w:eastAsia="pl-PL"/>
        </w:rPr>
        <w:t>)</w:t>
      </w:r>
    </w:p>
    <w:p w:rsidR="006C25C6" w:rsidRPr="006C25C6" w:rsidRDefault="006C25C6" w:rsidP="00BD5D51">
      <w:pPr>
        <w:rPr>
          <w:rFonts w:eastAsia="Times New Roman"/>
          <w:lang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import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numpy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r w:rsidRPr="00BD5D51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as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np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rnd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=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np.random</w:t>
      </w:r>
      <w:proofErr w:type="spellEnd"/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configuration -----------------------------------------------------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box_size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=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20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n_atoms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=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1000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mc_steps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=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70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independent_simulations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=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20000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//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n_atoms</w:t>
      </w:r>
      <w:proofErr w:type="spellEnd"/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assert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n_atoms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&lt;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box_size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**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3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initialization -----------------------------------------------------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795E26"/>
          <w:sz w:val="18"/>
          <w:szCs w:val="18"/>
          <w:lang w:val="en-US" w:eastAsia="pl-PL"/>
        </w:rPr>
        <w:t>print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</w:t>
      </w:r>
      <w:r w:rsidRPr="00BD5D51">
        <w:rPr>
          <w:rFonts w:ascii="Consolas" w:eastAsia="Times New Roman" w:hAnsi="Consolas"/>
          <w:color w:val="A31515"/>
          <w:sz w:val="18"/>
          <w:szCs w:val="18"/>
          <w:lang w:val="en-US" w:eastAsia="pl-PL"/>
        </w:rPr>
        <w:t>"#    L =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{}</w:t>
      </w:r>
      <w:r w:rsidRPr="00BD5D51">
        <w:rPr>
          <w:rFonts w:ascii="Consolas" w:eastAsia="Times New Roman" w:hAnsi="Consolas"/>
          <w:color w:val="FF0000"/>
          <w:sz w:val="18"/>
          <w:szCs w:val="18"/>
          <w:lang w:val="en-US" w:eastAsia="pl-PL"/>
        </w:rPr>
        <w:t>\n</w:t>
      </w:r>
      <w:r w:rsidRPr="00BD5D51">
        <w:rPr>
          <w:rFonts w:ascii="Consolas" w:eastAsia="Times New Roman" w:hAnsi="Consolas"/>
          <w:color w:val="A31515"/>
          <w:sz w:val="18"/>
          <w:szCs w:val="18"/>
          <w:lang w:val="en-US" w:eastAsia="pl-PL"/>
        </w:rPr>
        <w:t>"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</w:t>
      </w:r>
      <w:r w:rsidRPr="00BD5D51">
        <w:rPr>
          <w:rFonts w:ascii="Consolas" w:eastAsia="Times New Roman" w:hAnsi="Consolas"/>
          <w:color w:val="A31515"/>
          <w:sz w:val="18"/>
          <w:szCs w:val="18"/>
          <w:lang w:val="en-US" w:eastAsia="pl-PL"/>
        </w:rPr>
        <w:t>"#    N =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{}</w:t>
      </w:r>
      <w:r w:rsidRPr="00BD5D51">
        <w:rPr>
          <w:rFonts w:ascii="Consolas" w:eastAsia="Times New Roman" w:hAnsi="Consolas"/>
          <w:color w:val="FF0000"/>
          <w:sz w:val="18"/>
          <w:szCs w:val="18"/>
          <w:lang w:val="en-US" w:eastAsia="pl-PL"/>
        </w:rPr>
        <w:t>\n</w:t>
      </w:r>
      <w:r w:rsidRPr="00BD5D51">
        <w:rPr>
          <w:rFonts w:ascii="Consolas" w:eastAsia="Times New Roman" w:hAnsi="Consolas"/>
          <w:color w:val="A31515"/>
          <w:sz w:val="18"/>
          <w:szCs w:val="18"/>
          <w:lang w:val="en-US" w:eastAsia="pl-PL"/>
        </w:rPr>
        <w:t>"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</w:t>
      </w:r>
      <w:r w:rsidRPr="00BD5D51">
        <w:rPr>
          <w:rFonts w:ascii="Consolas" w:eastAsia="Times New Roman" w:hAnsi="Consolas"/>
          <w:color w:val="A31515"/>
          <w:sz w:val="18"/>
          <w:szCs w:val="18"/>
          <w:lang w:val="en-US" w:eastAsia="pl-PL"/>
        </w:rPr>
        <w:t>"#    C =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{}</w:t>
      </w:r>
      <w:r w:rsidRPr="00BD5D51">
        <w:rPr>
          <w:rFonts w:ascii="Consolas" w:eastAsia="Times New Roman" w:hAnsi="Consolas"/>
          <w:color w:val="FF0000"/>
          <w:sz w:val="18"/>
          <w:szCs w:val="18"/>
          <w:lang w:val="en-US" w:eastAsia="pl-PL"/>
        </w:rPr>
        <w:t>\n</w:t>
      </w:r>
      <w:r w:rsidRPr="00BD5D51">
        <w:rPr>
          <w:rFonts w:ascii="Consolas" w:eastAsia="Times New Roman" w:hAnsi="Consolas"/>
          <w:color w:val="A31515"/>
          <w:sz w:val="18"/>
          <w:szCs w:val="18"/>
          <w:lang w:val="en-US" w:eastAsia="pl-PL"/>
        </w:rPr>
        <w:t>"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</w:t>
      </w:r>
      <w:r w:rsidRPr="00BD5D51">
        <w:rPr>
          <w:rFonts w:ascii="Consolas" w:eastAsia="Times New Roman" w:hAnsi="Consolas"/>
          <w:color w:val="A31515"/>
          <w:sz w:val="18"/>
          <w:szCs w:val="18"/>
          <w:lang w:val="en-US" w:eastAsia="pl-PL"/>
        </w:rPr>
        <w:t>"#   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{}</w:t>
      </w:r>
      <w:r w:rsidRPr="00BD5D51">
        <w:rPr>
          <w:rFonts w:ascii="Consolas" w:eastAsia="Times New Roman" w:hAnsi="Consolas"/>
          <w:color w:val="A31515"/>
          <w:sz w:val="18"/>
          <w:szCs w:val="18"/>
          <w:lang w:val="en-US" w:eastAsia="pl-PL"/>
        </w:rPr>
        <w:t> MCS,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{}</w:t>
      </w:r>
      <w:r w:rsidRPr="00BD5D51">
        <w:rPr>
          <w:rFonts w:ascii="Consolas" w:eastAsia="Times New Roman" w:hAnsi="Consolas"/>
          <w:color w:val="A31515"/>
          <w:sz w:val="18"/>
          <w:szCs w:val="18"/>
          <w:lang w:val="en-US" w:eastAsia="pl-PL"/>
        </w:rPr>
        <w:t> independent simulations"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.format(box_size, n_atoms, n_atoms*box_size**(-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3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), mc_steps, independent_simulations))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after="240"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possible moves of an atom in a step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moves = [[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[-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 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-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-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]]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results_avg = np.zeros(mc_steps)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R2[MCS] averaged over atoms and ind. simul.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for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sim_no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in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r w:rsidRPr="00BD5D51">
        <w:rPr>
          <w:rFonts w:ascii="Consolas" w:eastAsia="Times New Roman" w:hAnsi="Consolas"/>
          <w:color w:val="795E26"/>
          <w:sz w:val="18"/>
          <w:szCs w:val="18"/>
          <w:lang w:val="en-US" w:eastAsia="pl-PL"/>
        </w:rPr>
        <w:t>range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independent_simulations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):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results = np.zeros_like(results_avg)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R2[MCS] averaged over atoms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occupied places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occupied = np.zeros((box_size, box_size, box_size), </w:t>
      </w:r>
      <w:r w:rsidRPr="00BD5D51">
        <w:rPr>
          <w:rFonts w:ascii="Consolas" w:eastAsia="Times New Roman" w:hAnsi="Consolas"/>
          <w:color w:val="001080"/>
          <w:sz w:val="18"/>
          <w:szCs w:val="18"/>
          <w:lang w:val="en-US" w:eastAsia="pl-PL"/>
        </w:rPr>
        <w:t>dtype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=</w:t>
      </w:r>
      <w:r w:rsidRPr="00BD5D51">
        <w:rPr>
          <w:rFonts w:ascii="Consolas" w:eastAsia="Times New Roman" w:hAnsi="Consolas"/>
          <w:color w:val="267F99"/>
          <w:sz w:val="18"/>
          <w:szCs w:val="18"/>
          <w:lang w:val="en-US" w:eastAsia="pl-PL"/>
        </w:rPr>
        <w:t>bool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positions array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atoms =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np.zeros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((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n_atoms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3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), </w:t>
      </w:r>
      <w:proofErr w:type="spellStart"/>
      <w:r w:rsidRPr="00BD5D51">
        <w:rPr>
          <w:rFonts w:ascii="Consolas" w:eastAsia="Times New Roman" w:hAnsi="Consolas"/>
          <w:color w:val="001080"/>
          <w:sz w:val="18"/>
          <w:szCs w:val="18"/>
          <w:lang w:val="en-US" w:eastAsia="pl-PL"/>
        </w:rPr>
        <w:t>dtype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=</w:t>
      </w:r>
      <w:r w:rsidRPr="00BD5D51">
        <w:rPr>
          <w:rFonts w:ascii="Consolas" w:eastAsia="Times New Roman" w:hAnsi="Consolas"/>
          <w:color w:val="267F99"/>
          <w:sz w:val="18"/>
          <w:szCs w:val="18"/>
          <w:lang w:val="en-US" w:eastAsia="pl-PL"/>
        </w:rPr>
        <w:t>int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eastAsia="pl-PL"/>
        </w:rPr>
        <w:t># [x1,y1,z1]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eastAsia="pl-PL"/>
        </w:rPr>
        <w:t># [x2,x2,z2]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eastAsia="pl-PL"/>
        </w:rPr>
        <w:t>#    ...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eastAsia="pl-PL"/>
        </w:rPr>
        <w:t># [</w:t>
      </w:r>
      <w:proofErr w:type="spellStart"/>
      <w:r w:rsidRPr="00BD5D51">
        <w:rPr>
          <w:rFonts w:ascii="Consolas" w:eastAsia="Times New Roman" w:hAnsi="Consolas"/>
          <w:color w:val="008000"/>
          <w:sz w:val="18"/>
          <w:szCs w:val="18"/>
          <w:lang w:eastAsia="pl-PL"/>
        </w:rPr>
        <w:t>xn,yn,zn</w:t>
      </w:r>
      <w:proofErr w:type="spellEnd"/>
      <w:r w:rsidRPr="00BD5D51">
        <w:rPr>
          <w:rFonts w:ascii="Consolas" w:eastAsia="Times New Roman" w:hAnsi="Consolas"/>
          <w:color w:val="008000"/>
          <w:sz w:val="18"/>
          <w:szCs w:val="18"/>
          <w:lang w:eastAsia="pl-PL"/>
        </w:rPr>
        <w:t>]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eastAsia="pl-PL"/>
        </w:rPr>
        <w:t>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inserting atoms in random positions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</w:t>
      </w:r>
      <w:r w:rsidRPr="00BD5D51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for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i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in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r w:rsidRPr="00BD5D51">
        <w:rPr>
          <w:rFonts w:ascii="Consolas" w:eastAsia="Times New Roman" w:hAnsi="Consolas"/>
          <w:color w:val="795E26"/>
          <w:sz w:val="18"/>
          <w:szCs w:val="18"/>
          <w:lang w:val="en-US" w:eastAsia="pl-PL"/>
        </w:rPr>
        <w:t>range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n_atoms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):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r = rnd.randint(box_size, </w:t>
      </w:r>
      <w:r w:rsidRPr="00BD5D51">
        <w:rPr>
          <w:rFonts w:ascii="Consolas" w:eastAsia="Times New Roman" w:hAnsi="Consolas"/>
          <w:color w:val="001080"/>
          <w:sz w:val="18"/>
          <w:szCs w:val="18"/>
          <w:lang w:val="en-US" w:eastAsia="pl-PL"/>
        </w:rPr>
        <w:t>size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=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3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r = [x,y,z] (random position)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</w:t>
      </w:r>
      <w:r w:rsidRPr="00BD5D51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while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occupied[r[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r[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r[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2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]]: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    r =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rnd.randint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box_size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01080"/>
          <w:sz w:val="18"/>
          <w:szCs w:val="18"/>
          <w:lang w:val="en-US" w:eastAsia="pl-PL"/>
        </w:rPr>
        <w:t>size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=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3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atoms[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i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 = r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occupied[r[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r[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r[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2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]] =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True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start_pos = atoms.copy()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save a copy of starting positions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lastRenderedPageBreak/>
        <w:t>    </w:t>
      </w:r>
    </w:p>
    <w:p w:rsidR="00BD5D51" w:rsidRPr="00BD5D51" w:rsidRDefault="00BD5D51" w:rsidP="006C25C6">
      <w:pPr>
        <w:rPr>
          <w:rFonts w:eastAsia="Times New Roman"/>
          <w:lang w:val="en-US" w:eastAsia="pl-PL"/>
        </w:rPr>
      </w:pP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simulation ---------------------------------------------------------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</w:t>
      </w:r>
      <w:r w:rsidRPr="00BD5D51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for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i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in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r w:rsidRPr="00BD5D51">
        <w:rPr>
          <w:rFonts w:ascii="Consolas" w:eastAsia="Times New Roman" w:hAnsi="Consolas"/>
          <w:color w:val="795E26"/>
          <w:sz w:val="18"/>
          <w:szCs w:val="18"/>
          <w:lang w:val="en-US" w:eastAsia="pl-PL"/>
        </w:rPr>
        <w:t>range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mc_steps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):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Monte Carlo step -----------------------------------------------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</w:t>
      </w:r>
      <w:r w:rsidRPr="00BD5D51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for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r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in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atoms: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    dr = moves[rnd.choice(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6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)]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random direction (vector from moves[])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    nb = (r + dr) % box_size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coordinates of the neighbor (in PBC)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    rb = r % box_size       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coordinates of the atom (in PBC)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    </w:t>
      </w:r>
      <w:r w:rsidRPr="00BD5D51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if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not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occupied[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nb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nb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nb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2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]]: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        occupied[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nb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nb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nb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2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]] =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True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        occupied[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rb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0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rb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],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rb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2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]] = </w:t>
      </w:r>
      <w:r w:rsidRPr="00BD5D51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False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        r +=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dr</w:t>
      </w:r>
      <w:proofErr w:type="spellEnd"/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Calculating distance travelled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DeltaR2 =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np.linalg.norm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(atoms -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start_pos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 </w:t>
      </w:r>
      <w:r w:rsidRPr="00BD5D51">
        <w:rPr>
          <w:rFonts w:ascii="Consolas" w:eastAsia="Times New Roman" w:hAnsi="Consolas"/>
          <w:color w:val="001080"/>
          <w:sz w:val="18"/>
          <w:szCs w:val="18"/>
          <w:lang w:val="en-US" w:eastAsia="pl-PL"/>
        </w:rPr>
        <w:t>axis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=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) ** </w:t>
      </w:r>
      <w:r w:rsidRPr="00BD5D51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2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    results[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i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] = </w:t>
      </w:r>
      <w:proofErr w:type="spellStart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np.average</w:t>
      </w:r>
      <w:proofErr w:type="spellEnd"/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(DeltaR2)  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average over atoms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BD5D51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results_avg += results/independent_simulations  </w:t>
      </w:r>
      <w:r w:rsidRPr="00BD5D51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average over independent simulations</w:t>
      </w:r>
    </w:p>
    <w:p w:rsidR="006C25C6" w:rsidRPr="006C25C6" w:rsidRDefault="006C25C6" w:rsidP="006C25C6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lang w:eastAsia="pl-PL"/>
        </w:rPr>
      </w:pPr>
    </w:p>
    <w:p w:rsidR="006C25C6" w:rsidRPr="006C25C6" w:rsidRDefault="006C25C6" w:rsidP="006C25C6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6C25C6">
        <w:rPr>
          <w:rFonts w:ascii="Consolas" w:eastAsia="Times New Roman" w:hAnsi="Consolas"/>
          <w:color w:val="008000"/>
          <w:sz w:val="18"/>
          <w:szCs w:val="18"/>
          <w:lang w:val="en-US" w:eastAsia="pl-PL"/>
        </w:rPr>
        <w:t># Calculating and printing the diffusion coefficient ---------------------</w:t>
      </w:r>
    </w:p>
    <w:p w:rsidR="006C25C6" w:rsidRPr="006C25C6" w:rsidRDefault="006C25C6" w:rsidP="006C25C6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D = [</w:t>
      </w:r>
      <w:proofErr w:type="spellStart"/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results_avg</w:t>
      </w:r>
      <w:proofErr w:type="spellEnd"/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[t] / (</w:t>
      </w:r>
      <w:r w:rsidRPr="006C25C6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6</w:t>
      </w: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*t) </w:t>
      </w:r>
      <w:r w:rsidRPr="006C25C6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for</w:t>
      </w: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t </w:t>
      </w:r>
      <w:r w:rsidRPr="006C25C6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in</w:t>
      </w: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</w:t>
      </w:r>
      <w:r w:rsidRPr="006C25C6">
        <w:rPr>
          <w:rFonts w:ascii="Consolas" w:eastAsia="Times New Roman" w:hAnsi="Consolas"/>
          <w:color w:val="795E26"/>
          <w:sz w:val="18"/>
          <w:szCs w:val="18"/>
          <w:lang w:val="en-US" w:eastAsia="pl-PL"/>
        </w:rPr>
        <w:t>range</w:t>
      </w: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</w:t>
      </w:r>
      <w:r w:rsidRPr="006C25C6">
        <w:rPr>
          <w:rFonts w:ascii="Consolas" w:eastAsia="Times New Roman" w:hAnsi="Consolas"/>
          <w:color w:val="09885A"/>
          <w:sz w:val="18"/>
          <w:szCs w:val="18"/>
          <w:lang w:val="en-US" w:eastAsia="pl-PL"/>
        </w:rPr>
        <w:t>1</w:t>
      </w: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,mc_steps)]</w:t>
      </w:r>
    </w:p>
    <w:p w:rsidR="006C25C6" w:rsidRPr="006C25C6" w:rsidRDefault="006C25C6" w:rsidP="006C25C6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6C25C6" w:rsidRPr="006C25C6" w:rsidRDefault="006C25C6" w:rsidP="006C25C6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6C25C6">
        <w:rPr>
          <w:rFonts w:ascii="Consolas" w:eastAsia="Times New Roman" w:hAnsi="Consolas"/>
          <w:color w:val="AF00DB"/>
          <w:sz w:val="18"/>
          <w:szCs w:val="18"/>
          <w:lang w:val="en-US" w:eastAsia="pl-PL"/>
        </w:rPr>
        <w:t>for</w:t>
      </w: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item </w:t>
      </w:r>
      <w:r w:rsidRPr="006C25C6">
        <w:rPr>
          <w:rFonts w:ascii="Consolas" w:eastAsia="Times New Roman" w:hAnsi="Consolas"/>
          <w:color w:val="0000FF"/>
          <w:sz w:val="18"/>
          <w:szCs w:val="18"/>
          <w:lang w:val="en-US" w:eastAsia="pl-PL"/>
        </w:rPr>
        <w:t>in</w:t>
      </w: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D:</w:t>
      </w:r>
    </w:p>
    <w:p w:rsidR="006C25C6" w:rsidRPr="006C25C6" w:rsidRDefault="006C25C6" w:rsidP="006C25C6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    </w:t>
      </w:r>
      <w:r w:rsidRPr="006C25C6">
        <w:rPr>
          <w:rFonts w:ascii="Consolas" w:eastAsia="Times New Roman" w:hAnsi="Consolas"/>
          <w:color w:val="795E26"/>
          <w:sz w:val="18"/>
          <w:szCs w:val="18"/>
          <w:lang w:val="en-US" w:eastAsia="pl-PL"/>
        </w:rPr>
        <w:t>print</w:t>
      </w:r>
      <w:r w:rsidRPr="006C25C6">
        <w:rPr>
          <w:rFonts w:ascii="Consolas" w:eastAsia="Times New Roman" w:hAnsi="Consolas"/>
          <w:color w:val="000000"/>
          <w:sz w:val="18"/>
          <w:szCs w:val="18"/>
          <w:lang w:val="en-US" w:eastAsia="pl-PL"/>
        </w:rPr>
        <w:t>(item)</w:t>
      </w:r>
    </w:p>
    <w:p w:rsidR="00BD5D51" w:rsidRPr="00BD5D51" w:rsidRDefault="00BD5D51" w:rsidP="00BD5D51">
      <w:pPr>
        <w:shd w:val="clear" w:color="auto" w:fill="FFFFFF"/>
        <w:tabs>
          <w:tab w:val="clear" w:pos="4536"/>
          <w:tab w:val="clear" w:pos="9072"/>
        </w:tabs>
        <w:spacing w:line="285" w:lineRule="atLeast"/>
        <w:jc w:val="left"/>
        <w:rPr>
          <w:rFonts w:ascii="Consolas" w:eastAsia="Times New Roman" w:hAnsi="Consolas"/>
          <w:color w:val="000000"/>
          <w:sz w:val="18"/>
          <w:szCs w:val="18"/>
          <w:lang w:val="en-US" w:eastAsia="pl-PL"/>
        </w:rPr>
      </w:pPr>
    </w:p>
    <w:p w:rsidR="00BD5D51" w:rsidRPr="00BD5D51" w:rsidRDefault="00BD5D51" w:rsidP="0000671C">
      <w:pPr>
        <w:rPr>
          <w:lang w:val="en-US"/>
        </w:rPr>
      </w:pPr>
    </w:p>
    <w:sectPr w:rsidR="00BD5D51" w:rsidRPr="00BD5D51" w:rsidSect="000504D1">
      <w:headerReference w:type="default" r:id="rId10"/>
      <w:footerReference w:type="default" r:id="rId11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978" w:rsidRDefault="00F02978" w:rsidP="0000671C">
      <w:r>
        <w:separator/>
      </w:r>
    </w:p>
  </w:endnote>
  <w:endnote w:type="continuationSeparator" w:id="0">
    <w:p w:rsidR="00F02978" w:rsidRDefault="00F02978" w:rsidP="0000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 Nova Light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7922887"/>
      <w:docPartObj>
        <w:docPartGallery w:val="Page Numbers (Bottom of Page)"/>
        <w:docPartUnique/>
      </w:docPartObj>
    </w:sdtPr>
    <w:sdtEndPr/>
    <w:sdtContent>
      <w:p w:rsidR="00A04D1D" w:rsidRDefault="00A04D1D" w:rsidP="0000671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978" w:rsidRDefault="00F02978" w:rsidP="0000671C">
      <w:r>
        <w:separator/>
      </w:r>
    </w:p>
  </w:footnote>
  <w:footnote w:type="continuationSeparator" w:id="0">
    <w:p w:rsidR="00F02978" w:rsidRDefault="00F02978" w:rsidP="0000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D1" w:rsidRPr="0000671C" w:rsidRDefault="00A04D1D" w:rsidP="0000671C">
    <w:r w:rsidRPr="0000671C">
      <w:t>Sebastian Jeziersk</w:t>
    </w:r>
    <w:r w:rsidR="000504D1" w:rsidRPr="0000671C">
      <w:t>i, 236780</w:t>
    </w:r>
    <w:r w:rsidR="000504D1" w:rsidRPr="0000671C">
      <w:ptab w:relativeTo="margin" w:alignment="right" w:leader="none"/>
    </w:r>
    <w:r w:rsidR="000504D1" w:rsidRPr="0000671C">
      <w:t>26.03.2020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5F5E"/>
    <w:multiLevelType w:val="hybridMultilevel"/>
    <w:tmpl w:val="E0DCD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5D94"/>
    <w:multiLevelType w:val="hybridMultilevel"/>
    <w:tmpl w:val="FD72A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D0CD7"/>
    <w:multiLevelType w:val="hybridMultilevel"/>
    <w:tmpl w:val="3F1C71F0"/>
    <w:lvl w:ilvl="0" w:tplc="E2D222C4">
      <w:start w:val="1"/>
      <w:numFmt w:val="bullet"/>
      <w:suff w:val="space"/>
      <w:lvlText w:val=""/>
      <w:lvlJc w:val="left"/>
      <w:pPr>
        <w:ind w:left="680" w:hanging="32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7355"/>
    <w:multiLevelType w:val="hybridMultilevel"/>
    <w:tmpl w:val="9978348C"/>
    <w:lvl w:ilvl="0" w:tplc="C3F6346A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C3A22"/>
    <w:multiLevelType w:val="hybridMultilevel"/>
    <w:tmpl w:val="E004B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A0375"/>
    <w:multiLevelType w:val="hybridMultilevel"/>
    <w:tmpl w:val="A7B8E9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83C03"/>
    <w:multiLevelType w:val="hybridMultilevel"/>
    <w:tmpl w:val="98825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65199"/>
    <w:multiLevelType w:val="hybridMultilevel"/>
    <w:tmpl w:val="C2BC3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01BB4"/>
    <w:multiLevelType w:val="hybridMultilevel"/>
    <w:tmpl w:val="EEBA0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74DFD"/>
    <w:multiLevelType w:val="hybridMultilevel"/>
    <w:tmpl w:val="6A604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B7C78"/>
    <w:multiLevelType w:val="hybridMultilevel"/>
    <w:tmpl w:val="C1A09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05F32"/>
    <w:multiLevelType w:val="hybridMultilevel"/>
    <w:tmpl w:val="3DF0744C"/>
    <w:lvl w:ilvl="0" w:tplc="DA4E7E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774622C"/>
    <w:multiLevelType w:val="hybridMultilevel"/>
    <w:tmpl w:val="E24C2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1596"/>
    <w:multiLevelType w:val="hybridMultilevel"/>
    <w:tmpl w:val="B2027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13"/>
  </w:num>
  <w:num w:numId="10">
    <w:abstractNumId w:val="10"/>
  </w:num>
  <w:num w:numId="11">
    <w:abstractNumId w:val="0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D1"/>
    <w:rsid w:val="0000671C"/>
    <w:rsid w:val="000504D1"/>
    <w:rsid w:val="00067F2E"/>
    <w:rsid w:val="000D6F99"/>
    <w:rsid w:val="000E40DC"/>
    <w:rsid w:val="000E5DF7"/>
    <w:rsid w:val="000E7677"/>
    <w:rsid w:val="00115298"/>
    <w:rsid w:val="00134AB0"/>
    <w:rsid w:val="00154A04"/>
    <w:rsid w:val="00156FD4"/>
    <w:rsid w:val="001809FC"/>
    <w:rsid w:val="001D2448"/>
    <w:rsid w:val="001E0EE6"/>
    <w:rsid w:val="00255F3D"/>
    <w:rsid w:val="00281FAF"/>
    <w:rsid w:val="002A436C"/>
    <w:rsid w:val="0034505C"/>
    <w:rsid w:val="003676A8"/>
    <w:rsid w:val="003C2778"/>
    <w:rsid w:val="003E5871"/>
    <w:rsid w:val="00441D98"/>
    <w:rsid w:val="00463666"/>
    <w:rsid w:val="004721EA"/>
    <w:rsid w:val="004B2D98"/>
    <w:rsid w:val="004B48CD"/>
    <w:rsid w:val="004D1E8E"/>
    <w:rsid w:val="004E0736"/>
    <w:rsid w:val="004F1604"/>
    <w:rsid w:val="00523F2A"/>
    <w:rsid w:val="005B17CB"/>
    <w:rsid w:val="005D2DA1"/>
    <w:rsid w:val="005F29BE"/>
    <w:rsid w:val="00607FD8"/>
    <w:rsid w:val="006A63B6"/>
    <w:rsid w:val="006C25C6"/>
    <w:rsid w:val="006C383C"/>
    <w:rsid w:val="007C067D"/>
    <w:rsid w:val="007C7F5E"/>
    <w:rsid w:val="008574C7"/>
    <w:rsid w:val="00877124"/>
    <w:rsid w:val="008E2998"/>
    <w:rsid w:val="00922536"/>
    <w:rsid w:val="00972C12"/>
    <w:rsid w:val="009807A7"/>
    <w:rsid w:val="00985D89"/>
    <w:rsid w:val="00A04D1D"/>
    <w:rsid w:val="00AC6FBA"/>
    <w:rsid w:val="00B949DB"/>
    <w:rsid w:val="00BA6E8A"/>
    <w:rsid w:val="00BA79FD"/>
    <w:rsid w:val="00BD36B1"/>
    <w:rsid w:val="00BD5475"/>
    <w:rsid w:val="00BD5D51"/>
    <w:rsid w:val="00BE5BEE"/>
    <w:rsid w:val="00C63CFD"/>
    <w:rsid w:val="00CC6325"/>
    <w:rsid w:val="00D06006"/>
    <w:rsid w:val="00D46F79"/>
    <w:rsid w:val="00DD16F3"/>
    <w:rsid w:val="00DF6253"/>
    <w:rsid w:val="00E931DA"/>
    <w:rsid w:val="00EC403C"/>
    <w:rsid w:val="00EF22AC"/>
    <w:rsid w:val="00F02978"/>
    <w:rsid w:val="00F2431C"/>
    <w:rsid w:val="00F54C1A"/>
    <w:rsid w:val="00F55295"/>
    <w:rsid w:val="00FB0443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FF5F2"/>
  <w15:chartTrackingRefBased/>
  <w15:docId w15:val="{8AE7F6F8-E54E-4973-946F-63293D99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671C"/>
    <w:pPr>
      <w:tabs>
        <w:tab w:val="center" w:pos="4536"/>
        <w:tab w:val="right" w:pos="9072"/>
      </w:tabs>
      <w:jc w:val="both"/>
    </w:pPr>
    <w:rPr>
      <w:rFonts w:ascii="Arial Nova Light" w:hAnsi="Arial Nova Light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29B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9B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29B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29B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29B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29BE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29BE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29BE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29B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504D1"/>
    <w:pPr>
      <w:spacing w:before="100" w:beforeAutospacing="1" w:after="60"/>
      <w:jc w:val="left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0504D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29B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5F29BE"/>
    <w:rPr>
      <w:rFonts w:asciiTheme="majorHAnsi" w:eastAsiaTheme="majorEastAsia" w:hAnsiTheme="majorHAnsi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F29B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F29B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5F29B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5F29BE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29BE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29BE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29BE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29BE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29BE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F29BE"/>
    <w:rPr>
      <w:b/>
      <w:bCs/>
    </w:rPr>
  </w:style>
  <w:style w:type="character" w:styleId="Uwydatnienie">
    <w:name w:val="Emphasis"/>
    <w:basedOn w:val="Domylnaczcionkaakapitu"/>
    <w:uiPriority w:val="20"/>
    <w:qFormat/>
    <w:rsid w:val="005F29BE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link w:val="BezodstpwZnak"/>
    <w:uiPriority w:val="1"/>
    <w:qFormat/>
    <w:rsid w:val="005F29BE"/>
    <w:rPr>
      <w:szCs w:val="32"/>
    </w:rPr>
  </w:style>
  <w:style w:type="paragraph" w:styleId="Akapitzlist">
    <w:name w:val="List Paragraph"/>
    <w:basedOn w:val="Normalny"/>
    <w:uiPriority w:val="34"/>
    <w:qFormat/>
    <w:rsid w:val="005F29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5F29BE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F29BE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29BE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29BE"/>
    <w:rPr>
      <w:b/>
      <w:i/>
      <w:sz w:val="24"/>
    </w:rPr>
  </w:style>
  <w:style w:type="character" w:styleId="Wyrnieniedelikatne">
    <w:name w:val="Subtle Emphasis"/>
    <w:uiPriority w:val="19"/>
    <w:qFormat/>
    <w:rsid w:val="005F29BE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5F29BE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F29BE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F29BE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F29BE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F29BE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5F29BE"/>
  </w:style>
  <w:style w:type="character" w:customStyle="1" w:styleId="NagwekZnak">
    <w:name w:val="Nagłówek Znak"/>
    <w:basedOn w:val="Domylnaczcionkaakapitu"/>
    <w:link w:val="Nagwek"/>
    <w:uiPriority w:val="99"/>
    <w:rsid w:val="005F29BE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5F29BE"/>
  </w:style>
  <w:style w:type="character" w:customStyle="1" w:styleId="StopkaZnak">
    <w:name w:val="Stopka Znak"/>
    <w:basedOn w:val="Domylnaczcionkaakapitu"/>
    <w:link w:val="Stopka"/>
    <w:uiPriority w:val="99"/>
    <w:rsid w:val="005F29BE"/>
    <w:rPr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5F29B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rsid w:val="004E0736"/>
    <w:pPr>
      <w:spacing w:after="200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807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07A7"/>
    <w:rPr>
      <w:rFonts w:ascii="Segoe UI" w:hAnsi="Segoe UI" w:cs="Segoe UI"/>
      <w:sz w:val="18"/>
      <w:szCs w:val="18"/>
    </w:rPr>
  </w:style>
  <w:style w:type="paragraph" w:customStyle="1" w:styleId="Kod">
    <w:name w:val="Kod"/>
    <w:basedOn w:val="Normalny"/>
    <w:next w:val="Normalny"/>
    <w:link w:val="KodZnak"/>
    <w:qFormat/>
    <w:rsid w:val="00D46F79"/>
    <w:pPr>
      <w:jc w:val="left"/>
    </w:pPr>
    <w:rPr>
      <w:rFonts w:ascii="Courier New" w:hAnsi="Courier New"/>
    </w:rPr>
  </w:style>
  <w:style w:type="character" w:customStyle="1" w:styleId="KodZnak">
    <w:name w:val="Kod Znak"/>
    <w:basedOn w:val="Domylnaczcionkaakapitu"/>
    <w:link w:val="Kod"/>
    <w:rsid w:val="00D46F79"/>
    <w:rPr>
      <w:rFonts w:ascii="Courier New" w:hAnsi="Courier New"/>
      <w:sz w:val="24"/>
      <w:szCs w:val="24"/>
    </w:rPr>
  </w:style>
  <w:style w:type="character" w:customStyle="1" w:styleId="BezodstpwZnak">
    <w:name w:val="Bez odstępów Znak"/>
    <w:basedOn w:val="Domylnaczcionkaakapitu"/>
    <w:link w:val="Bezodstpw"/>
    <w:uiPriority w:val="1"/>
    <w:rsid w:val="001E0EE6"/>
    <w:rPr>
      <w:sz w:val="24"/>
      <w:szCs w:val="32"/>
    </w:rPr>
  </w:style>
  <w:style w:type="paragraph" w:customStyle="1" w:styleId="Monospace">
    <w:name w:val="Monospace"/>
    <w:basedOn w:val="Normalny"/>
    <w:link w:val="MonospaceZnak"/>
    <w:qFormat/>
    <w:rsid w:val="001809FC"/>
    <w:pPr>
      <w:spacing w:after="80"/>
      <w:jc w:val="left"/>
    </w:pPr>
    <w:rPr>
      <w:rFonts w:ascii="Courier New" w:hAnsi="Courier New"/>
    </w:rPr>
  </w:style>
  <w:style w:type="character" w:customStyle="1" w:styleId="MonospaceZnak">
    <w:name w:val="Monospace Znak"/>
    <w:basedOn w:val="Domylnaczcionkaakapitu"/>
    <w:link w:val="Monospace"/>
    <w:rsid w:val="001809FC"/>
    <w:rPr>
      <w:rFonts w:ascii="Courier New" w:hAnsi="Courier New"/>
      <w:sz w:val="24"/>
      <w:szCs w:val="24"/>
    </w:rPr>
  </w:style>
  <w:style w:type="table" w:customStyle="1" w:styleId="booktabs">
    <w:name w:val="booktabs"/>
    <w:basedOn w:val="Standardowy"/>
    <w:uiPriority w:val="99"/>
    <w:rsid w:val="00A04D1D"/>
    <w:rPr>
      <w:rFonts w:ascii="Cambria Math" w:hAnsi="Cambria Math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nil"/>
        </w:tcBorders>
      </w:tcPr>
    </w:tblStylePr>
  </w:style>
  <w:style w:type="table" w:styleId="Tabela-Siatka">
    <w:name w:val="Table Grid"/>
    <w:basedOn w:val="Standardowy"/>
    <w:uiPriority w:val="39"/>
    <w:rsid w:val="0000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949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949DB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949DB"/>
    <w:rPr>
      <w:rFonts w:ascii="Arial Nova Light" w:hAnsi="Arial Nova Light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949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949DB"/>
    <w:rPr>
      <w:rFonts w:ascii="Arial Nova Light" w:hAnsi="Arial Nova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6780\AppData\Roaming\Microsoft\Templates\SprawozdanieLPF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FD24-F1EB-4211-890C-9F150260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SprawozdanieLPF.dotx</Template>
  <TotalTime>59</TotalTime>
  <Pages>3</Pages>
  <Words>436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236780</dc:creator>
  <cp:keywords/>
  <dc:description/>
  <cp:lastModifiedBy>Student 236780</cp:lastModifiedBy>
  <cp:revision>2</cp:revision>
  <cp:lastPrinted>2017-03-16T19:25:00Z</cp:lastPrinted>
  <dcterms:created xsi:type="dcterms:W3CDTF">2020-03-26T18:42:00Z</dcterms:created>
  <dcterms:modified xsi:type="dcterms:W3CDTF">2020-03-26T19:41:00Z</dcterms:modified>
</cp:coreProperties>
</file>